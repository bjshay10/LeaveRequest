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BB1" w:rsidRDefault="00725521">
      <w:r w:rsidRPr="00725521">
        <w:rPr>
          <w:noProof/>
        </w:rPr>
        <w:drawing>
          <wp:inline distT="0" distB="0" distL="0" distR="0">
            <wp:extent cx="5943600" cy="767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21"/>
    <w:rsid w:val="00725521"/>
    <w:rsid w:val="007F2515"/>
    <w:rsid w:val="00E9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F353F-7D39-45B9-B11B-61BD679A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A4436960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Prock, Zandra</dc:creator>
  <cp:keywords/>
  <dc:description/>
  <cp:lastModifiedBy>Prock, Zandra</cp:lastModifiedBy>
  <cp:revision>1</cp:revision>
  <dcterms:created xsi:type="dcterms:W3CDTF">2017-05-11T18:48:00Z</dcterms:created>
  <dcterms:modified xsi:type="dcterms:W3CDTF">2017-05-11T18:49:00Z</dcterms:modified>
</cp:coreProperties>
</file>