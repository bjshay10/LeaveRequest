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D6" w:rsidRDefault="0011183F">
      <w:r>
        <w:rPr>
          <w:noProof/>
        </w:rPr>
        <w:drawing>
          <wp:inline distT="0" distB="0" distL="0" distR="0" wp14:anchorId="528B4BE9" wp14:editId="21551FA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3F"/>
    <w:rsid w:val="0011183F"/>
    <w:rsid w:val="003604D6"/>
    <w:rsid w:val="0062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31957-F263-4DCA-B63E-193D2A05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4CD27976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Mira</dc:creator>
  <cp:keywords/>
  <dc:description/>
  <cp:lastModifiedBy>Palmer, Mira</cp:lastModifiedBy>
  <cp:revision>1</cp:revision>
  <dcterms:created xsi:type="dcterms:W3CDTF">2016-10-21T17:59:00Z</dcterms:created>
  <dcterms:modified xsi:type="dcterms:W3CDTF">2016-10-21T17:59:00Z</dcterms:modified>
</cp:coreProperties>
</file>