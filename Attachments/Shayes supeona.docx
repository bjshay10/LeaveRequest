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6E3" w:rsidRDefault="00594D45">
      <w:pPr>
        <w:spacing w:after="0"/>
        <w:ind w:left="-1440" w:right="108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85100" cy="100584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851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16E3">
      <w:pgSz w:w="1226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E3"/>
    <w:rsid w:val="00594D45"/>
    <w:rsid w:val="00E2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C2F34-85B3-4304-8B30-0FDDC6A5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E141773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Venee L</dc:creator>
  <cp:keywords/>
  <cp:lastModifiedBy>Bennett, Venee L</cp:lastModifiedBy>
  <cp:revision>2</cp:revision>
  <dcterms:created xsi:type="dcterms:W3CDTF">2017-02-03T15:36:00Z</dcterms:created>
  <dcterms:modified xsi:type="dcterms:W3CDTF">2017-02-03T15:36:00Z</dcterms:modified>
</cp:coreProperties>
</file>